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A95A" w14:textId="77777777" w:rsidR="002C79E6" w:rsidRPr="00BB6DD3" w:rsidRDefault="002C79E6" w:rsidP="002C79E6">
      <w:pPr>
        <w:rPr>
          <w:rFonts w:ascii="Times New Roman" w:hAnsi="Times New Roman" w:cs="Times New Roman"/>
          <w:sz w:val="24"/>
        </w:rPr>
      </w:pPr>
    </w:p>
    <w:p w14:paraId="61FDDC5A" w14:textId="77777777" w:rsidR="002C79E6" w:rsidRPr="00BB6DD3" w:rsidRDefault="002C79E6" w:rsidP="002C79E6">
      <w:pPr>
        <w:rPr>
          <w:rFonts w:ascii="Times New Roman" w:hAnsi="Times New Roman" w:cs="Times New Roman"/>
          <w:sz w:val="24"/>
        </w:rPr>
      </w:pPr>
    </w:p>
    <w:p w14:paraId="62FB4FDF" w14:textId="77777777" w:rsidR="002C79E6" w:rsidRPr="00BB6DD3" w:rsidRDefault="002C79E6" w:rsidP="002C79E6">
      <w:pPr>
        <w:rPr>
          <w:rFonts w:ascii="Times New Roman" w:hAnsi="Times New Roman" w:cs="Times New Roman"/>
          <w:sz w:val="24"/>
        </w:rPr>
      </w:pPr>
    </w:p>
    <w:p w14:paraId="5E33FC6B" w14:textId="77777777" w:rsidR="002C79E6" w:rsidRPr="00BB6DD3" w:rsidRDefault="002C79E6" w:rsidP="002C79E6">
      <w:pPr>
        <w:rPr>
          <w:rFonts w:ascii="Times New Roman" w:hAnsi="Times New Roman" w:cs="Times New Roman"/>
          <w:sz w:val="24"/>
        </w:rPr>
      </w:pPr>
    </w:p>
    <w:p w14:paraId="0B678FFB" w14:textId="77777777" w:rsidR="002C79E6" w:rsidRPr="00BB6DD3" w:rsidRDefault="002C79E6" w:rsidP="002C79E6">
      <w:pPr>
        <w:rPr>
          <w:rFonts w:ascii="Times New Roman" w:hAnsi="Times New Roman" w:cs="Times New Roman"/>
          <w:sz w:val="24"/>
        </w:rPr>
      </w:pPr>
    </w:p>
    <w:p w14:paraId="1F0B545F" w14:textId="3B6EF662" w:rsidR="6A36C4BF" w:rsidRPr="00BB6DD3" w:rsidRDefault="00797057" w:rsidP="00B863FB">
      <w:pPr>
        <w:pStyle w:val="Title"/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 xml:space="preserve">Guía 1 </w:t>
      </w:r>
      <w:r w:rsidRPr="00BB6DD3">
        <w:rPr>
          <w:rFonts w:ascii="Times New Roman" w:hAnsi="Times New Roman" w:cs="Times New Roman"/>
          <w:sz w:val="24"/>
        </w:rPr>
        <w:t xml:space="preserve">programación orientada </w:t>
      </w:r>
      <w:r w:rsidRPr="00BB6DD3">
        <w:rPr>
          <w:rFonts w:ascii="Times New Roman" w:hAnsi="Times New Roman" w:cs="Times New Roman"/>
          <w:sz w:val="24"/>
        </w:rPr>
        <w:t>a</w:t>
      </w:r>
      <w:r w:rsidRPr="00BB6DD3">
        <w:rPr>
          <w:rFonts w:ascii="Times New Roman" w:hAnsi="Times New Roman" w:cs="Times New Roman"/>
          <w:sz w:val="24"/>
        </w:rPr>
        <w:t xml:space="preserve"> objetos</w:t>
      </w:r>
    </w:p>
    <w:p w14:paraId="10B07F3B" w14:textId="6818A3DA" w:rsidR="201D26C8" w:rsidRPr="00BB6DD3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5E0DAF2E" w14:textId="3CFB3898" w:rsidR="00A417C1" w:rsidRPr="00BB6DD3" w:rsidRDefault="0079705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BB6DD3">
        <w:rPr>
          <w:rFonts w:ascii="Times New Roman" w:hAnsi="Times New Roman" w:cs="Times New Roman"/>
          <w:sz w:val="24"/>
          <w:szCs w:val="24"/>
        </w:rPr>
        <w:t>Velandia Castellanos Oscar Andrés</w:t>
      </w:r>
    </w:p>
    <w:p w14:paraId="4E06731E" w14:textId="0A56B9FE" w:rsidR="002C79E6" w:rsidRPr="00BB6DD3" w:rsidRDefault="0079705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BB6DD3">
        <w:rPr>
          <w:rFonts w:ascii="Times New Roman" w:hAnsi="Times New Roman" w:cs="Times New Roman"/>
          <w:sz w:val="24"/>
          <w:szCs w:val="24"/>
        </w:rPr>
        <w:t>Universidad EAN</w:t>
      </w:r>
    </w:p>
    <w:p w14:paraId="687B25F4" w14:textId="1DC0A0A5" w:rsidR="002C79E6" w:rsidRPr="00BB6DD3" w:rsidRDefault="0079705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BB6DD3">
        <w:rPr>
          <w:rFonts w:ascii="Times New Roman" w:hAnsi="Times New Roman" w:cs="Times New Roman"/>
          <w:sz w:val="24"/>
          <w:szCs w:val="24"/>
        </w:rPr>
        <w:t>Desarrollo de Software</w:t>
      </w:r>
    </w:p>
    <w:p w14:paraId="576BFC99" w14:textId="608FEFFD" w:rsidR="002C79E6" w:rsidRPr="00BB6DD3" w:rsidRDefault="0079705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BB6DD3">
        <w:rPr>
          <w:rFonts w:ascii="Times New Roman" w:hAnsi="Times New Roman" w:cs="Times New Roman"/>
          <w:sz w:val="24"/>
          <w:szCs w:val="24"/>
        </w:rPr>
        <w:t xml:space="preserve">Dilsa Enith Triana </w:t>
      </w:r>
      <w:proofErr w:type="spellStart"/>
      <w:r w:rsidRPr="00BB6DD3">
        <w:rPr>
          <w:rFonts w:ascii="Times New Roman" w:hAnsi="Times New Roman" w:cs="Times New Roman"/>
          <w:sz w:val="24"/>
          <w:szCs w:val="24"/>
        </w:rPr>
        <w:t>Martinez</w:t>
      </w:r>
      <w:proofErr w:type="spellEnd"/>
    </w:p>
    <w:p w14:paraId="64C65631" w14:textId="1E45F01A" w:rsidR="201D26C8" w:rsidRPr="00BB6DD3" w:rsidRDefault="0079705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BB6DD3">
        <w:rPr>
          <w:rFonts w:ascii="Times New Roman" w:hAnsi="Times New Roman" w:cs="Times New Roman"/>
          <w:sz w:val="24"/>
          <w:szCs w:val="24"/>
        </w:rPr>
        <w:t>19 de agosto de 2024</w:t>
      </w:r>
    </w:p>
    <w:p w14:paraId="27E5831F" w14:textId="77777777" w:rsidR="201D26C8" w:rsidRPr="00BB6D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AE416A0" w14:textId="77777777" w:rsidR="201D26C8" w:rsidRPr="00BB6D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B44D437" w14:textId="77777777" w:rsidR="201D26C8" w:rsidRPr="00BB6D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A8DFE85" w14:textId="77777777" w:rsidR="201D26C8" w:rsidRPr="00BB6D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46A2B87" w14:textId="77777777" w:rsidR="201D26C8" w:rsidRPr="00BB6D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814B382" w14:textId="77777777" w:rsidR="201D26C8" w:rsidRPr="00BB6D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D37576C" w14:textId="77777777" w:rsidR="201D26C8" w:rsidRPr="00BB6D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F2191DE" w14:textId="77777777" w:rsidR="000D4642" w:rsidRPr="00BB6DD3" w:rsidRDefault="000D4642">
      <w:pPr>
        <w:rPr>
          <w:rFonts w:ascii="Times New Roman" w:eastAsia="Calibri" w:hAnsi="Times New Roman" w:cs="Times New Roman"/>
          <w:sz w:val="24"/>
        </w:rPr>
      </w:pPr>
      <w:r w:rsidRPr="00BB6DD3">
        <w:rPr>
          <w:rFonts w:ascii="Times New Roman" w:eastAsia="Calibri" w:hAnsi="Times New Roman" w:cs="Times New Roman"/>
          <w:sz w:val="24"/>
        </w:rPr>
        <w:br w:type="page"/>
      </w:r>
    </w:p>
    <w:p w14:paraId="3E13C00B" w14:textId="77777777" w:rsidR="00797057" w:rsidRPr="00BB6DD3" w:rsidRDefault="00797057" w:rsidP="00797057">
      <w:pPr>
        <w:rPr>
          <w:rFonts w:ascii="Times New Roman" w:hAnsi="Times New Roman" w:cs="Times New Roman"/>
          <w:sz w:val="24"/>
        </w:rPr>
      </w:pPr>
    </w:p>
    <w:p w14:paraId="29FCB5DD" w14:textId="77777777" w:rsidR="00797057" w:rsidRPr="00BB6DD3" w:rsidRDefault="00797057" w:rsidP="00797057">
      <w:pPr>
        <w:rPr>
          <w:rFonts w:ascii="Times New Roman" w:hAnsi="Times New Roman" w:cs="Times New Roman"/>
          <w:sz w:val="24"/>
        </w:rPr>
      </w:pPr>
    </w:p>
    <w:p w14:paraId="5D3EC4BC" w14:textId="68DF01DA" w:rsidR="00797057" w:rsidRPr="00BB6DD3" w:rsidRDefault="00797057" w:rsidP="00797057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BB6DD3">
        <w:rPr>
          <w:rFonts w:ascii="Times New Roman" w:hAnsi="Times New Roman" w:cs="Times New Roman"/>
          <w:b/>
          <w:bCs/>
          <w:sz w:val="24"/>
        </w:rPr>
        <w:t>LINK</w:t>
      </w:r>
      <w:proofErr w:type="gramEnd"/>
      <w:r w:rsidR="00D43340" w:rsidRPr="00BB6DD3">
        <w:rPr>
          <w:rFonts w:ascii="Times New Roman" w:hAnsi="Times New Roman" w:cs="Times New Roman"/>
          <w:b/>
          <w:bCs/>
          <w:sz w:val="24"/>
        </w:rPr>
        <w:t xml:space="preserve"> actividad 1, 2, 3</w:t>
      </w:r>
    </w:p>
    <w:p w14:paraId="092BE628" w14:textId="1D8095BB" w:rsidR="00797057" w:rsidRPr="00BB6DD3" w:rsidRDefault="004602A7" w:rsidP="00797057">
      <w:pPr>
        <w:rPr>
          <w:rFonts w:ascii="Times New Roman" w:hAnsi="Times New Roman" w:cs="Times New Roman"/>
          <w:sz w:val="24"/>
        </w:rPr>
      </w:pPr>
      <w:hyperlink r:id="rId10" w:history="1">
        <w:r w:rsidRPr="00BB6DD3">
          <w:rPr>
            <w:rStyle w:val="Hyperlink"/>
            <w:rFonts w:ascii="Times New Roman" w:hAnsi="Times New Roman" w:cs="Times New Roman"/>
            <w:sz w:val="24"/>
          </w:rPr>
          <w:t>https://github.com/elgordowsky/GUIA1Desarrollo-de-Software.git</w:t>
        </w:r>
      </w:hyperlink>
      <w:r w:rsidRPr="00BB6DD3">
        <w:rPr>
          <w:rFonts w:ascii="Times New Roman" w:hAnsi="Times New Roman" w:cs="Times New Roman"/>
          <w:sz w:val="24"/>
        </w:rPr>
        <w:t xml:space="preserve"> </w:t>
      </w:r>
    </w:p>
    <w:p w14:paraId="3017BC89" w14:textId="6E9FBE12" w:rsidR="00D71592" w:rsidRPr="00BB6DD3" w:rsidRDefault="00D43340" w:rsidP="00D4334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B6DD3">
        <w:rPr>
          <w:rFonts w:ascii="Times New Roman" w:hAnsi="Times New Roman" w:cs="Times New Roman"/>
          <w:b/>
          <w:bCs/>
          <w:sz w:val="24"/>
        </w:rPr>
        <w:t>Actividad 1</w:t>
      </w:r>
    </w:p>
    <w:p w14:paraId="729E1EF1" w14:textId="77777777" w:rsidR="00D71592" w:rsidRPr="00BB6DD3" w:rsidRDefault="00D71592" w:rsidP="00797057">
      <w:pPr>
        <w:rPr>
          <w:rFonts w:ascii="Times New Roman" w:hAnsi="Times New Roman" w:cs="Times New Roman"/>
          <w:b/>
          <w:bCs/>
          <w:sz w:val="24"/>
        </w:rPr>
      </w:pPr>
      <w:r w:rsidRPr="00BB6DD3">
        <w:rPr>
          <w:rFonts w:ascii="Times New Roman" w:hAnsi="Times New Roman" w:cs="Times New Roman"/>
          <w:b/>
          <w:bCs/>
          <w:sz w:val="24"/>
        </w:rPr>
        <w:t>Análisis</w:t>
      </w:r>
    </w:p>
    <w:p w14:paraId="61BD7EE4" w14:textId="77777777" w:rsidR="00D71592" w:rsidRPr="00BB6DD3" w:rsidRDefault="00D71592" w:rsidP="00797057">
      <w:pPr>
        <w:rPr>
          <w:rFonts w:ascii="Times New Roman" w:hAnsi="Times New Roman" w:cs="Times New Roman"/>
          <w:b/>
          <w:bCs/>
          <w:sz w:val="24"/>
        </w:rPr>
      </w:pPr>
    </w:p>
    <w:p w14:paraId="2CA15286" w14:textId="6773D4C1" w:rsidR="00D71592" w:rsidRPr="00BB6DD3" w:rsidRDefault="00D71592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 xml:space="preserve">El entregable de esta actividad consta de un programa que gestiona diferentes datos relevantes dentro del ecosistema de una universidad, este ha sido diseñado usando la herramienta </w:t>
      </w:r>
      <w:proofErr w:type="spellStart"/>
      <w:r w:rsidRPr="00BB6DD3">
        <w:rPr>
          <w:rFonts w:ascii="Times New Roman" w:hAnsi="Times New Roman" w:cs="Times New Roman"/>
          <w:sz w:val="24"/>
        </w:rPr>
        <w:t>StarUML</w:t>
      </w:r>
      <w:proofErr w:type="spellEnd"/>
      <w:r w:rsidRPr="00BB6DD3">
        <w:rPr>
          <w:rFonts w:ascii="Times New Roman" w:hAnsi="Times New Roman" w:cs="Times New Roman"/>
          <w:sz w:val="24"/>
        </w:rPr>
        <w:t xml:space="preserve"> para poder establecer cual es la estructura adecuada, destacando también la importancia del desarrollo en paradigma como lo es programación orientada a objetos. </w:t>
      </w:r>
    </w:p>
    <w:p w14:paraId="1816D009" w14:textId="5488079E" w:rsidR="00D71592" w:rsidRPr="00BB6DD3" w:rsidRDefault="00D43340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9925F3" wp14:editId="241B4B63">
            <wp:extent cx="4410075" cy="3834130"/>
            <wp:effectExtent l="0" t="0" r="9525" b="0"/>
            <wp:docPr id="95872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5966" name="Picture 9587259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41" cy="38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A17D" w14:textId="77777777" w:rsidR="002D0650" w:rsidRPr="00BB6DD3" w:rsidRDefault="002D0650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lastRenderedPageBreak/>
        <w:t xml:space="preserve">Este UML consta de ocho clases sin contar con la clase </w:t>
      </w:r>
      <w:proofErr w:type="spellStart"/>
      <w:r w:rsidRPr="00BB6DD3">
        <w:rPr>
          <w:rFonts w:ascii="Times New Roman" w:hAnsi="Times New Roman" w:cs="Times New Roman"/>
          <w:sz w:val="24"/>
        </w:rPr>
        <w:t>Main</w:t>
      </w:r>
      <w:proofErr w:type="spellEnd"/>
      <w:r w:rsidRPr="00BB6DD3">
        <w:rPr>
          <w:rFonts w:ascii="Times New Roman" w:hAnsi="Times New Roman" w:cs="Times New Roman"/>
          <w:sz w:val="24"/>
        </w:rPr>
        <w:t xml:space="preserve"> que nos sirven para la estructuración del proyecto, algunos conceptos </w:t>
      </w:r>
      <w:proofErr w:type="gramStart"/>
      <w:r w:rsidRPr="00BB6DD3">
        <w:rPr>
          <w:rFonts w:ascii="Times New Roman" w:hAnsi="Times New Roman" w:cs="Times New Roman"/>
          <w:sz w:val="24"/>
        </w:rPr>
        <w:t>a</w:t>
      </w:r>
      <w:proofErr w:type="gramEnd"/>
      <w:r w:rsidRPr="00BB6DD3">
        <w:rPr>
          <w:rFonts w:ascii="Times New Roman" w:hAnsi="Times New Roman" w:cs="Times New Roman"/>
          <w:sz w:val="24"/>
        </w:rPr>
        <w:t xml:space="preserve"> tener en cuenta son los siguientes.</w:t>
      </w:r>
    </w:p>
    <w:p w14:paraId="52B6C6B2" w14:textId="77777777" w:rsidR="002D0650" w:rsidRPr="00BB6DD3" w:rsidRDefault="002D0650" w:rsidP="002D06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La herencia de la clase persona, hacia las clases que identifica como sujeto.</w:t>
      </w:r>
    </w:p>
    <w:p w14:paraId="359A21FB" w14:textId="5F728727" w:rsidR="00604289" w:rsidRPr="00BB6DD3" w:rsidRDefault="00604289" w:rsidP="002D06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 xml:space="preserve">En el diseño se tiene en cuenta cual </w:t>
      </w:r>
      <w:proofErr w:type="gramStart"/>
      <w:r w:rsidRPr="00BB6DD3">
        <w:rPr>
          <w:rFonts w:ascii="Times New Roman" w:hAnsi="Times New Roman" w:cs="Times New Roman"/>
          <w:sz w:val="24"/>
        </w:rPr>
        <w:t>va</w:t>
      </w:r>
      <w:proofErr w:type="gramEnd"/>
      <w:r w:rsidRPr="00BB6DD3">
        <w:rPr>
          <w:rFonts w:ascii="Times New Roman" w:hAnsi="Times New Roman" w:cs="Times New Roman"/>
          <w:sz w:val="24"/>
        </w:rPr>
        <w:t xml:space="preserve"> ser el encapsulamiento de los atributos que estamos manipulando.</w:t>
      </w:r>
    </w:p>
    <w:p w14:paraId="1F44EC80" w14:textId="77777777" w:rsidR="002D0650" w:rsidRPr="00BB6DD3" w:rsidRDefault="002D0650" w:rsidP="002D06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La composición que está dada desde la clase Universidad pasando por las clases Facultad y Carrera.</w:t>
      </w:r>
    </w:p>
    <w:p w14:paraId="4C243A6F" w14:textId="0A52447D" w:rsidR="00D43340" w:rsidRPr="00BB6DD3" w:rsidRDefault="002D0650" w:rsidP="002D06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La agregación de estudiante a las clases Curso</w:t>
      </w:r>
      <w:r w:rsidR="00604289" w:rsidRPr="00BB6DD3">
        <w:rPr>
          <w:rFonts w:ascii="Times New Roman" w:hAnsi="Times New Roman" w:cs="Times New Roman"/>
          <w:sz w:val="24"/>
        </w:rPr>
        <w:t xml:space="preserve"> y carrera.</w:t>
      </w:r>
    </w:p>
    <w:p w14:paraId="33F3F1FA" w14:textId="1724E09E" w:rsidR="00604289" w:rsidRPr="00BB6DD3" w:rsidRDefault="00604289" w:rsidP="002D06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También están dadas las relaciones por la cantidad de interacciones entre las diferentes clases participantes estableciendo las relaciones (1 a 0, 1 a 1, * a 1, * a 0, etc..).</w:t>
      </w:r>
    </w:p>
    <w:p w14:paraId="5CB7D9AA" w14:textId="5E9C9502" w:rsidR="004167B2" w:rsidRPr="00BB6DD3" w:rsidRDefault="004167B2" w:rsidP="00797057">
      <w:pPr>
        <w:rPr>
          <w:rFonts w:ascii="Times New Roman" w:hAnsi="Times New Roman" w:cs="Times New Roman"/>
          <w:sz w:val="24"/>
        </w:rPr>
      </w:pPr>
    </w:p>
    <w:p w14:paraId="6F9D9AF5" w14:textId="1EF15593" w:rsidR="004167B2" w:rsidRPr="00BB6DD3" w:rsidRDefault="00D43340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6CAC84" wp14:editId="24E2992E">
            <wp:extent cx="4962525" cy="2820035"/>
            <wp:effectExtent l="0" t="0" r="9525" b="0"/>
            <wp:docPr id="1401950234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50234" name="Picture 2" descr="A computer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208" cy="28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F313" w14:textId="77777777" w:rsidR="00604289" w:rsidRPr="00BB6DD3" w:rsidRDefault="00604289" w:rsidP="00797057">
      <w:pPr>
        <w:rPr>
          <w:rFonts w:ascii="Times New Roman" w:hAnsi="Times New Roman" w:cs="Times New Roman"/>
          <w:sz w:val="24"/>
        </w:rPr>
      </w:pPr>
    </w:p>
    <w:p w14:paraId="171349A4" w14:textId="5C32B5DC" w:rsidR="00604289" w:rsidRPr="00BB6DD3" w:rsidRDefault="00604289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lastRenderedPageBreak/>
        <w:t xml:space="preserve">Para la generación del código en </w:t>
      </w:r>
      <w:proofErr w:type="spellStart"/>
      <w:r w:rsidRPr="00BB6DD3">
        <w:rPr>
          <w:rFonts w:ascii="Times New Roman" w:hAnsi="Times New Roman" w:cs="Times New Roman"/>
          <w:sz w:val="24"/>
        </w:rPr>
        <w:t>StarUML</w:t>
      </w:r>
      <w:proofErr w:type="spellEnd"/>
      <w:r w:rsidRPr="00BB6DD3">
        <w:rPr>
          <w:rFonts w:ascii="Times New Roman" w:hAnsi="Times New Roman" w:cs="Times New Roman"/>
          <w:sz w:val="24"/>
        </w:rPr>
        <w:t xml:space="preserve"> fue necesario instalar un plugin de java y seleccionando el proyecto generaba una estructura en código que tiene en cuenta el diseño del proyecto que estamos trabajando.</w:t>
      </w:r>
    </w:p>
    <w:p w14:paraId="581C205A" w14:textId="2D40020C" w:rsidR="00D43340" w:rsidRPr="00BB6DD3" w:rsidRDefault="00D43340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9B5869" wp14:editId="50F8FB55">
            <wp:extent cx="5019675" cy="3352581"/>
            <wp:effectExtent l="0" t="0" r="0" b="635"/>
            <wp:docPr id="1582781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8136" name="Picture 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35" cy="33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BC2" w14:textId="77777777" w:rsidR="00604289" w:rsidRPr="00BB6DD3" w:rsidRDefault="00604289" w:rsidP="00797057">
      <w:pPr>
        <w:rPr>
          <w:rFonts w:ascii="Times New Roman" w:hAnsi="Times New Roman" w:cs="Times New Roman"/>
          <w:sz w:val="24"/>
        </w:rPr>
      </w:pPr>
    </w:p>
    <w:p w14:paraId="4532E60E" w14:textId="481A24F2" w:rsidR="00604289" w:rsidRPr="00BB6DD3" w:rsidRDefault="00604289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 xml:space="preserve">Una vez descargada la estructura es necesario implementar los métodos necesarios para el funcionamiento del programa; también es necesario anexar los métodos constructores y respectivos </w:t>
      </w:r>
      <w:proofErr w:type="spellStart"/>
      <w:r w:rsidRPr="00BB6DD3">
        <w:rPr>
          <w:rFonts w:ascii="Times New Roman" w:hAnsi="Times New Roman" w:cs="Times New Roman"/>
          <w:sz w:val="24"/>
        </w:rPr>
        <w:t>getters</w:t>
      </w:r>
      <w:proofErr w:type="spellEnd"/>
      <w:r w:rsidRPr="00BB6DD3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BB6DD3">
        <w:rPr>
          <w:rFonts w:ascii="Times New Roman" w:hAnsi="Times New Roman" w:cs="Times New Roman"/>
          <w:sz w:val="24"/>
        </w:rPr>
        <w:t>setters</w:t>
      </w:r>
      <w:proofErr w:type="spellEnd"/>
      <w:r w:rsidRPr="00BB6DD3">
        <w:rPr>
          <w:rFonts w:ascii="Times New Roman" w:hAnsi="Times New Roman" w:cs="Times New Roman"/>
          <w:sz w:val="24"/>
        </w:rPr>
        <w:t xml:space="preserve"> de cada </w:t>
      </w:r>
      <w:r w:rsidR="007954F8" w:rsidRPr="00BB6DD3">
        <w:rPr>
          <w:rFonts w:ascii="Times New Roman" w:hAnsi="Times New Roman" w:cs="Times New Roman"/>
          <w:sz w:val="24"/>
        </w:rPr>
        <w:t>una</w:t>
      </w:r>
      <w:r w:rsidRPr="00BB6DD3">
        <w:rPr>
          <w:rFonts w:ascii="Times New Roman" w:hAnsi="Times New Roman" w:cs="Times New Roman"/>
          <w:sz w:val="24"/>
        </w:rPr>
        <w:t xml:space="preserve"> de las variables de las clases.</w:t>
      </w:r>
    </w:p>
    <w:p w14:paraId="0DB11089" w14:textId="77777777" w:rsidR="007954F8" w:rsidRPr="00BB6DD3" w:rsidRDefault="007954F8" w:rsidP="00797057">
      <w:pPr>
        <w:rPr>
          <w:rFonts w:ascii="Times New Roman" w:hAnsi="Times New Roman" w:cs="Times New Roman"/>
          <w:sz w:val="24"/>
        </w:rPr>
      </w:pPr>
    </w:p>
    <w:p w14:paraId="73345C2B" w14:textId="11C61387" w:rsidR="007954F8" w:rsidRPr="00BB6DD3" w:rsidRDefault="007954F8" w:rsidP="007954F8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B6DD3">
        <w:rPr>
          <w:rFonts w:ascii="Times New Roman" w:hAnsi="Times New Roman" w:cs="Times New Roman"/>
          <w:b/>
          <w:bCs/>
          <w:sz w:val="24"/>
        </w:rPr>
        <w:t xml:space="preserve">Actividad </w:t>
      </w:r>
      <w:r w:rsidRPr="00BB6DD3">
        <w:rPr>
          <w:rFonts w:ascii="Times New Roman" w:hAnsi="Times New Roman" w:cs="Times New Roman"/>
          <w:b/>
          <w:bCs/>
          <w:sz w:val="24"/>
        </w:rPr>
        <w:t>2</w:t>
      </w:r>
    </w:p>
    <w:p w14:paraId="4ECB9588" w14:textId="77777777" w:rsidR="007954F8" w:rsidRPr="00BB6DD3" w:rsidRDefault="007954F8" w:rsidP="00797057">
      <w:pPr>
        <w:rPr>
          <w:rFonts w:ascii="Times New Roman" w:hAnsi="Times New Roman" w:cs="Times New Roman"/>
          <w:sz w:val="24"/>
        </w:rPr>
      </w:pPr>
    </w:p>
    <w:p w14:paraId="3AA18BED" w14:textId="7A5E9BB1" w:rsidR="00667C8D" w:rsidRPr="00BB6DD3" w:rsidRDefault="00667C8D" w:rsidP="00797057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Los programas de la actividad 2</w:t>
      </w:r>
      <w:r w:rsidR="00F239B0" w:rsidRPr="00BB6DD3">
        <w:rPr>
          <w:rFonts w:ascii="Times New Roman" w:hAnsi="Times New Roman" w:cs="Times New Roman"/>
          <w:sz w:val="24"/>
        </w:rPr>
        <w:t>,</w:t>
      </w:r>
      <w:r w:rsidRPr="00BB6DD3">
        <w:rPr>
          <w:rFonts w:ascii="Times New Roman" w:hAnsi="Times New Roman" w:cs="Times New Roman"/>
          <w:sz w:val="24"/>
        </w:rPr>
        <w:t xml:space="preserve"> han sido añadido</w:t>
      </w:r>
      <w:r w:rsidR="00F239B0" w:rsidRPr="00BB6DD3">
        <w:rPr>
          <w:rFonts w:ascii="Times New Roman" w:hAnsi="Times New Roman" w:cs="Times New Roman"/>
          <w:sz w:val="24"/>
        </w:rPr>
        <w:t>s</w:t>
      </w:r>
      <w:r w:rsidRPr="00BB6DD3">
        <w:rPr>
          <w:rFonts w:ascii="Times New Roman" w:hAnsi="Times New Roman" w:cs="Times New Roman"/>
          <w:sz w:val="24"/>
        </w:rPr>
        <w:t xml:space="preserve"> al repositorio </w:t>
      </w:r>
      <w:proofErr w:type="spellStart"/>
      <w:r w:rsidRPr="00BB6DD3">
        <w:rPr>
          <w:rFonts w:ascii="Times New Roman" w:hAnsi="Times New Roman" w:cs="Times New Roman"/>
          <w:sz w:val="24"/>
        </w:rPr>
        <w:t>Github</w:t>
      </w:r>
      <w:proofErr w:type="spellEnd"/>
      <w:r w:rsidRPr="00BB6DD3">
        <w:rPr>
          <w:rFonts w:ascii="Times New Roman" w:hAnsi="Times New Roman" w:cs="Times New Roman"/>
          <w:sz w:val="24"/>
        </w:rPr>
        <w:t xml:space="preserve"> con los siguientes nombres.</w:t>
      </w:r>
    </w:p>
    <w:p w14:paraId="1105FE32" w14:textId="68196767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Funcionxy</w:t>
      </w:r>
      <w:proofErr w:type="spellEnd"/>
    </w:p>
    <w:p w14:paraId="4A052170" w14:textId="42613ED6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lastRenderedPageBreak/>
        <w:t>Paseo</w:t>
      </w:r>
    </w:p>
    <w:p w14:paraId="22A35A56" w14:textId="4833E3BD" w:rsidR="007954F8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 xml:space="preserve"> Escalera</w:t>
      </w:r>
    </w:p>
    <w:p w14:paraId="4CF98EAA" w14:textId="74F78129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Sueldo</w:t>
      </w:r>
    </w:p>
    <w:p w14:paraId="5892FFBF" w14:textId="0073ED99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ÁreaCirculo</w:t>
      </w:r>
      <w:proofErr w:type="spellEnd"/>
    </w:p>
    <w:p w14:paraId="38AEC337" w14:textId="3F466D09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AreaTerreno</w:t>
      </w:r>
      <w:proofErr w:type="spellEnd"/>
    </w:p>
    <w:p w14:paraId="416C6A49" w14:textId="7B9BA72B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Cartesiano</w:t>
      </w:r>
    </w:p>
    <w:p w14:paraId="5C91FFF1" w14:textId="11A9FC2D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EdificioU</w:t>
      </w:r>
      <w:proofErr w:type="spellEnd"/>
    </w:p>
    <w:p w14:paraId="39622CD6" w14:textId="6E59677A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ElMayor</w:t>
      </w:r>
      <w:proofErr w:type="spellEnd"/>
    </w:p>
    <w:p w14:paraId="15CA4BB1" w14:textId="546DADCE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Operaciones</w:t>
      </w:r>
    </w:p>
    <w:p w14:paraId="4403DB52" w14:textId="4A14973D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ARomano</w:t>
      </w:r>
      <w:proofErr w:type="spellEnd"/>
    </w:p>
    <w:p w14:paraId="3ABFF98E" w14:textId="503713C1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DiaDespues</w:t>
      </w:r>
      <w:proofErr w:type="spellEnd"/>
    </w:p>
    <w:p w14:paraId="7E81D711" w14:textId="34FFB092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GenerosaSA</w:t>
      </w:r>
      <w:proofErr w:type="spellEnd"/>
    </w:p>
    <w:p w14:paraId="4E5BD675" w14:textId="4F59DA06" w:rsidR="00667C8D" w:rsidRPr="00BB6DD3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Hermanos</w:t>
      </w:r>
    </w:p>
    <w:p w14:paraId="432CF9F0" w14:textId="06684759" w:rsidR="00667C8D" w:rsidRDefault="00667C8D" w:rsidP="00667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B6DD3">
        <w:rPr>
          <w:rFonts w:ascii="Times New Roman" w:hAnsi="Times New Roman" w:cs="Times New Roman"/>
          <w:sz w:val="24"/>
        </w:rPr>
        <w:t>Main</w:t>
      </w:r>
      <w:proofErr w:type="spellEnd"/>
      <w:r w:rsidRPr="00BB6DD3">
        <w:rPr>
          <w:rFonts w:ascii="Times New Roman" w:hAnsi="Times New Roman" w:cs="Times New Roman"/>
          <w:sz w:val="24"/>
        </w:rPr>
        <w:t xml:space="preserve"> </w:t>
      </w:r>
    </w:p>
    <w:p w14:paraId="04EC6DA0" w14:textId="5005C307" w:rsidR="009671B3" w:rsidRDefault="009671B3" w:rsidP="009671B3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17C3C1" wp14:editId="12BD7F49">
            <wp:extent cx="4714875" cy="2971983"/>
            <wp:effectExtent l="0" t="0" r="0" b="0"/>
            <wp:docPr id="1803522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2073" name="Picture 180352207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287" cy="29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F3EB" w14:textId="77777777" w:rsidR="009671B3" w:rsidRDefault="009671B3" w:rsidP="009671B3">
      <w:pPr>
        <w:jc w:val="center"/>
        <w:rPr>
          <w:rFonts w:ascii="Times New Roman" w:hAnsi="Times New Roman" w:cs="Times New Roman"/>
          <w:sz w:val="24"/>
        </w:rPr>
      </w:pPr>
    </w:p>
    <w:p w14:paraId="4B7BD650" w14:textId="653FBD16" w:rsidR="009671B3" w:rsidRPr="009671B3" w:rsidRDefault="009671B3" w:rsidP="009671B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941B211" wp14:editId="4E2173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0766" cy="3628444"/>
            <wp:effectExtent l="0" t="0" r="8255" b="0"/>
            <wp:wrapSquare wrapText="bothSides"/>
            <wp:docPr id="75894869" name="Picture 7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4869" name="Picture 7" descr="A diagram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66" cy="3628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6BE09" w14:textId="4FAD99DA" w:rsidR="009671B3" w:rsidRDefault="009671B3" w:rsidP="00F23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general en los ejercicios de la actividad 2, encontramos que solo usamos métodos para la realización de las tareas encomendadas en cada uno de los puntos y están descritas en el diagrama UML que esta adjuntado con anterioridad; en el también podemos apreciar </w:t>
      </w:r>
      <w:r w:rsidR="00801C3E">
        <w:rPr>
          <w:rFonts w:ascii="Times New Roman" w:hAnsi="Times New Roman" w:cs="Times New Roman"/>
          <w:sz w:val="24"/>
        </w:rPr>
        <w:t>los tipos de datos involucrados en cada uno de los parámetros de cada método en el proyecto del paseo empresarial</w:t>
      </w:r>
      <w:r>
        <w:rPr>
          <w:rFonts w:ascii="Times New Roman" w:hAnsi="Times New Roman" w:cs="Times New Roman"/>
          <w:sz w:val="24"/>
        </w:rPr>
        <w:t>.</w:t>
      </w:r>
    </w:p>
    <w:p w14:paraId="7FEAC753" w14:textId="77777777" w:rsidR="009671B3" w:rsidRDefault="009671B3" w:rsidP="00F239B0">
      <w:pPr>
        <w:rPr>
          <w:rFonts w:ascii="Times New Roman" w:hAnsi="Times New Roman" w:cs="Times New Roman"/>
          <w:sz w:val="24"/>
        </w:rPr>
      </w:pPr>
    </w:p>
    <w:p w14:paraId="77562282" w14:textId="3D57FBFE" w:rsidR="009671B3" w:rsidRDefault="009671B3" w:rsidP="00F23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r w:rsidR="00801C3E">
        <w:rPr>
          <w:rFonts w:ascii="Times New Roman" w:hAnsi="Times New Roman" w:cs="Times New Roman"/>
          <w:sz w:val="24"/>
        </w:rPr>
        <w:t>la ejecución de los métodos</w:t>
      </w:r>
      <w:r>
        <w:rPr>
          <w:rFonts w:ascii="Times New Roman" w:hAnsi="Times New Roman" w:cs="Times New Roman"/>
          <w:sz w:val="24"/>
        </w:rPr>
        <w:t xml:space="preserve"> se estableció una asociación con la clase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para ejecutar los métodos que existen dentro de las clases</w:t>
      </w:r>
      <w:r w:rsidR="00801C3E">
        <w:rPr>
          <w:rFonts w:ascii="Times New Roman" w:hAnsi="Times New Roman" w:cs="Times New Roman"/>
          <w:sz w:val="24"/>
        </w:rPr>
        <w:t>.</w:t>
      </w:r>
    </w:p>
    <w:p w14:paraId="7076683D" w14:textId="77777777" w:rsidR="009671B3" w:rsidRDefault="009671B3" w:rsidP="00F239B0">
      <w:pPr>
        <w:rPr>
          <w:rFonts w:ascii="Times New Roman" w:hAnsi="Times New Roman" w:cs="Times New Roman"/>
          <w:sz w:val="24"/>
        </w:rPr>
      </w:pPr>
    </w:p>
    <w:p w14:paraId="38EAC859" w14:textId="3E76D92D" w:rsidR="00F239B0" w:rsidRPr="00BB6DD3" w:rsidRDefault="009671B3" w:rsidP="00F23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2407F54" w14:textId="77777777" w:rsidR="00F239B0" w:rsidRPr="00BB6DD3" w:rsidRDefault="00F239B0" w:rsidP="00F239B0">
      <w:pPr>
        <w:rPr>
          <w:rFonts w:ascii="Times New Roman" w:hAnsi="Times New Roman" w:cs="Times New Roman"/>
          <w:sz w:val="24"/>
        </w:rPr>
      </w:pPr>
    </w:p>
    <w:p w14:paraId="6699D1CD" w14:textId="77777777" w:rsidR="00F239B0" w:rsidRPr="00BB6DD3" w:rsidRDefault="00F239B0" w:rsidP="00F239B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0B33A55" w14:textId="77777777" w:rsidR="00F239B0" w:rsidRPr="00BB6DD3" w:rsidRDefault="00F239B0" w:rsidP="00F239B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BE4ECDD" w14:textId="77777777" w:rsidR="00F239B0" w:rsidRPr="00BB6DD3" w:rsidRDefault="00F239B0" w:rsidP="00F239B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C656C17" w14:textId="77777777" w:rsidR="00F239B0" w:rsidRPr="00BB6DD3" w:rsidRDefault="00F239B0" w:rsidP="00F239B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E7CCF25" w14:textId="785FC069" w:rsidR="00F239B0" w:rsidRPr="00BB6DD3" w:rsidRDefault="00F239B0" w:rsidP="00F239B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B6DD3">
        <w:rPr>
          <w:rFonts w:ascii="Times New Roman" w:hAnsi="Times New Roman" w:cs="Times New Roman"/>
          <w:b/>
          <w:bCs/>
          <w:sz w:val="24"/>
        </w:rPr>
        <w:t xml:space="preserve">Actividad </w:t>
      </w:r>
      <w:r w:rsidRPr="00BB6DD3">
        <w:rPr>
          <w:rFonts w:ascii="Times New Roman" w:hAnsi="Times New Roman" w:cs="Times New Roman"/>
          <w:b/>
          <w:bCs/>
          <w:sz w:val="24"/>
        </w:rPr>
        <w:t>3</w:t>
      </w:r>
    </w:p>
    <w:p w14:paraId="080DE139" w14:textId="77777777" w:rsidR="00F239B0" w:rsidRPr="00BB6DD3" w:rsidRDefault="00F239B0" w:rsidP="00F239B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C18B3B2" w14:textId="78C08A97" w:rsidR="00F239B0" w:rsidRDefault="00146236" w:rsidP="00F239B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D91AB02" wp14:editId="2DA30596">
            <wp:extent cx="5943600" cy="5378450"/>
            <wp:effectExtent l="0" t="0" r="0" b="0"/>
            <wp:docPr id="605019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19116" name="Picture 6050191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65E8" w14:textId="77777777" w:rsidR="00BB6DD3" w:rsidRPr="00BB6DD3" w:rsidRDefault="00BB6DD3" w:rsidP="00BB6DD3">
      <w:pPr>
        <w:rPr>
          <w:rFonts w:ascii="Times New Roman" w:hAnsi="Times New Roman" w:cs="Times New Roman"/>
          <w:sz w:val="24"/>
        </w:rPr>
      </w:pPr>
    </w:p>
    <w:p w14:paraId="6DF017D8" w14:textId="77777777" w:rsidR="00801C3E" w:rsidRDefault="00801C3E" w:rsidP="00BB6DD3">
      <w:pPr>
        <w:rPr>
          <w:rFonts w:ascii="Times New Roman" w:hAnsi="Times New Roman" w:cs="Times New Roman"/>
          <w:sz w:val="24"/>
        </w:rPr>
      </w:pPr>
    </w:p>
    <w:p w14:paraId="6DA08071" w14:textId="77777777" w:rsidR="00801C3E" w:rsidRDefault="00801C3E" w:rsidP="00BB6DD3">
      <w:pPr>
        <w:rPr>
          <w:rFonts w:ascii="Times New Roman" w:hAnsi="Times New Roman" w:cs="Times New Roman"/>
          <w:sz w:val="24"/>
        </w:rPr>
      </w:pPr>
    </w:p>
    <w:p w14:paraId="764895B4" w14:textId="1975BBFC" w:rsidR="00801C3E" w:rsidRDefault="00801C3E" w:rsidP="00BB6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El proyecto de parqueadero lo podemos dividir en las siguientes clases:</w:t>
      </w:r>
    </w:p>
    <w:p w14:paraId="6FC2C160" w14:textId="416C6417" w:rsidR="00BB6DD3" w:rsidRPr="00BB6DD3" w:rsidRDefault="00BB6DD3" w:rsidP="00BB6DD3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>1. Clase</w:t>
      </w:r>
      <w:r>
        <w:rPr>
          <w:rFonts w:ascii="Times New Roman" w:hAnsi="Times New Roman" w:cs="Times New Roman"/>
          <w:sz w:val="24"/>
        </w:rPr>
        <w:t xml:space="preserve"> </w:t>
      </w:r>
      <w:r w:rsidRPr="00BB6DD3">
        <w:rPr>
          <w:rFonts w:ascii="Times New Roman" w:hAnsi="Times New Roman" w:cs="Times New Roman"/>
          <w:sz w:val="24"/>
        </w:rPr>
        <w:t>Vehículo:</w:t>
      </w:r>
    </w:p>
    <w:p w14:paraId="1D817896" w14:textId="05C9238A" w:rsidR="00BB6DD3" w:rsidRPr="00BB6DD3" w:rsidRDefault="00BB6DD3" w:rsidP="00BB6DD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B6DD3">
        <w:rPr>
          <w:rFonts w:ascii="Times New Roman" w:hAnsi="Times New Roman" w:cs="Times New Roman"/>
          <w:sz w:val="24"/>
        </w:rPr>
        <w:t>E</w:t>
      </w:r>
      <w:r w:rsidRPr="00BB6DD3">
        <w:rPr>
          <w:rFonts w:ascii="Times New Roman" w:hAnsi="Times New Roman" w:cs="Times New Roman"/>
          <w:sz w:val="24"/>
        </w:rPr>
        <w:t>s la clase que</w:t>
      </w:r>
      <w:r>
        <w:rPr>
          <w:rFonts w:ascii="Times New Roman" w:hAnsi="Times New Roman" w:cs="Times New Roman"/>
          <w:sz w:val="24"/>
        </w:rPr>
        <w:t xml:space="preserve"> tiene la función de </w:t>
      </w:r>
      <w:r w:rsidR="00801C3E">
        <w:rPr>
          <w:rFonts w:ascii="Times New Roman" w:hAnsi="Times New Roman" w:cs="Times New Roman"/>
          <w:sz w:val="24"/>
        </w:rPr>
        <w:t>heredar</w:t>
      </w:r>
      <w:r>
        <w:rPr>
          <w:rFonts w:ascii="Times New Roman" w:hAnsi="Times New Roman" w:cs="Times New Roman"/>
          <w:sz w:val="24"/>
        </w:rPr>
        <w:t xml:space="preserve"> la mayor parte de</w:t>
      </w:r>
      <w:r w:rsidRPr="00BB6DD3">
        <w:rPr>
          <w:rFonts w:ascii="Times New Roman" w:hAnsi="Times New Roman" w:cs="Times New Roman"/>
          <w:sz w:val="24"/>
        </w:rPr>
        <w:t xml:space="preserve"> los </w:t>
      </w:r>
      <w:r w:rsidR="00801C3E" w:rsidRPr="00BB6DD3">
        <w:rPr>
          <w:rFonts w:ascii="Times New Roman" w:hAnsi="Times New Roman" w:cs="Times New Roman"/>
          <w:sz w:val="24"/>
        </w:rPr>
        <w:t>atributos para</w:t>
      </w:r>
      <w:r w:rsidRPr="00BB6DD3">
        <w:rPr>
          <w:rFonts w:ascii="Times New Roman" w:hAnsi="Times New Roman" w:cs="Times New Roman"/>
          <w:sz w:val="24"/>
        </w:rPr>
        <w:t xml:space="preserve"> todos los vehículos</w:t>
      </w:r>
    </w:p>
    <w:p w14:paraId="00E7F184" w14:textId="5813703F" w:rsidR="00BB6DD3" w:rsidRPr="00BB6DD3" w:rsidRDefault="00BB6DD3" w:rsidP="00BB6DD3">
      <w:pPr>
        <w:rPr>
          <w:rFonts w:ascii="Times New Roman" w:hAnsi="Times New Roman" w:cs="Times New Roman"/>
          <w:sz w:val="24"/>
        </w:rPr>
      </w:pPr>
      <w:r w:rsidRPr="00BB6DD3">
        <w:rPr>
          <w:rFonts w:ascii="Times New Roman" w:hAnsi="Times New Roman" w:cs="Times New Roman"/>
          <w:sz w:val="24"/>
        </w:rPr>
        <w:t xml:space="preserve">2. Clases </w:t>
      </w:r>
      <w:r w:rsidR="00801C3E">
        <w:rPr>
          <w:rFonts w:ascii="Times New Roman" w:hAnsi="Times New Roman" w:cs="Times New Roman"/>
          <w:sz w:val="24"/>
        </w:rPr>
        <w:t>que heredan</w:t>
      </w:r>
      <w:r w:rsidRPr="00BB6DD3">
        <w:rPr>
          <w:rFonts w:ascii="Times New Roman" w:hAnsi="Times New Roman" w:cs="Times New Roman"/>
          <w:sz w:val="24"/>
        </w:rPr>
        <w:t>:</w:t>
      </w:r>
      <w:r w:rsidR="00801C3E">
        <w:rPr>
          <w:rFonts w:ascii="Times New Roman" w:hAnsi="Times New Roman" w:cs="Times New Roman"/>
          <w:sz w:val="24"/>
        </w:rPr>
        <w:t xml:space="preserve"> </w:t>
      </w:r>
    </w:p>
    <w:p w14:paraId="75CEFF96" w14:textId="6BC7D7C6" w:rsidR="00F239B0" w:rsidRDefault="00801C3E" w:rsidP="00F23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Las clases que usan atributos de vehículo son </w:t>
      </w:r>
      <w:r w:rsidRPr="00801C3E">
        <w:rPr>
          <w:rFonts w:ascii="Times New Roman" w:hAnsi="Times New Roman" w:cs="Times New Roman"/>
          <w:sz w:val="24"/>
        </w:rPr>
        <w:t>Automóvil, Motocicleta, y Camió</w:t>
      </w:r>
      <w:r>
        <w:rPr>
          <w:rFonts w:ascii="Times New Roman" w:hAnsi="Times New Roman" w:cs="Times New Roman"/>
          <w:sz w:val="24"/>
        </w:rPr>
        <w:t>n; estas clases</w:t>
      </w:r>
      <w:r w:rsidRPr="00801C3E">
        <w:rPr>
          <w:rFonts w:ascii="Times New Roman" w:hAnsi="Times New Roman" w:cs="Times New Roman"/>
          <w:sz w:val="24"/>
        </w:rPr>
        <w:t xml:space="preserve"> añade</w:t>
      </w:r>
      <w:r>
        <w:rPr>
          <w:rFonts w:ascii="Times New Roman" w:hAnsi="Times New Roman" w:cs="Times New Roman"/>
          <w:sz w:val="24"/>
        </w:rPr>
        <w:t>n</w:t>
      </w:r>
      <w:r w:rsidRPr="00801C3E">
        <w:rPr>
          <w:rFonts w:ascii="Times New Roman" w:hAnsi="Times New Roman" w:cs="Times New Roman"/>
          <w:sz w:val="24"/>
        </w:rPr>
        <w:t xml:space="preserve"> atributos específicos según el tipo de vehículo.</w:t>
      </w:r>
    </w:p>
    <w:p w14:paraId="6161393C" w14:textId="45127EFE" w:rsidR="00801C3E" w:rsidRPr="00BB6DD3" w:rsidRDefault="00EF34E9" w:rsidP="00F23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Clase Parqueadero</w:t>
      </w:r>
    </w:p>
    <w:p w14:paraId="4DD90872" w14:textId="6CDBFC21" w:rsidR="00F239B0" w:rsidRPr="00BB6DD3" w:rsidRDefault="00EF34E9" w:rsidP="00F23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la clases que está </w:t>
      </w:r>
      <w:r w:rsidRPr="00EF34E9">
        <w:rPr>
          <w:rFonts w:ascii="Times New Roman" w:hAnsi="Times New Roman" w:cs="Times New Roman"/>
          <w:sz w:val="24"/>
        </w:rPr>
        <w:t>encargada de gestionar la entrada y salida de vehículos</w:t>
      </w:r>
      <w:r>
        <w:rPr>
          <w:rFonts w:ascii="Times New Roman" w:hAnsi="Times New Roman" w:cs="Times New Roman"/>
          <w:sz w:val="24"/>
        </w:rPr>
        <w:t>, también</w:t>
      </w:r>
      <w:r w:rsidRPr="00EF34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está encargada de m</w:t>
      </w:r>
      <w:r w:rsidRPr="00EF34E9">
        <w:rPr>
          <w:rFonts w:ascii="Times New Roman" w:hAnsi="Times New Roman" w:cs="Times New Roman"/>
          <w:sz w:val="24"/>
        </w:rPr>
        <w:t>aneja</w:t>
      </w:r>
      <w:r>
        <w:rPr>
          <w:rFonts w:ascii="Times New Roman" w:hAnsi="Times New Roman" w:cs="Times New Roman"/>
          <w:sz w:val="24"/>
        </w:rPr>
        <w:t>r</w:t>
      </w:r>
      <w:r w:rsidRPr="00EF34E9">
        <w:rPr>
          <w:rFonts w:ascii="Times New Roman" w:hAnsi="Times New Roman" w:cs="Times New Roman"/>
          <w:sz w:val="24"/>
        </w:rPr>
        <w:t xml:space="preserve"> una lista de objetos </w:t>
      </w:r>
      <w:r>
        <w:rPr>
          <w:rFonts w:ascii="Times New Roman" w:hAnsi="Times New Roman" w:cs="Times New Roman"/>
          <w:sz w:val="24"/>
        </w:rPr>
        <w:t xml:space="preserve">Vehículo; la clases parqueadero es la que </w:t>
      </w:r>
      <w:r w:rsidRPr="00EF34E9">
        <w:rPr>
          <w:rFonts w:ascii="Times New Roman" w:hAnsi="Times New Roman" w:cs="Times New Roman"/>
          <w:sz w:val="24"/>
        </w:rPr>
        <w:t>calcula el costo del parqueo</w:t>
      </w:r>
      <w:r>
        <w:rPr>
          <w:rFonts w:ascii="Times New Roman" w:hAnsi="Times New Roman" w:cs="Times New Roman"/>
          <w:sz w:val="24"/>
        </w:rPr>
        <w:t xml:space="preserve"> que está</w:t>
      </w:r>
      <w:r w:rsidRPr="00EF34E9">
        <w:rPr>
          <w:rFonts w:ascii="Times New Roman" w:hAnsi="Times New Roman" w:cs="Times New Roman"/>
          <w:sz w:val="24"/>
        </w:rPr>
        <w:t xml:space="preserve"> basado en el tipo de vehículo y el tiempo de estadía.</w:t>
      </w:r>
    </w:p>
    <w:p w14:paraId="12270C98" w14:textId="77777777" w:rsidR="00A417C1" w:rsidRPr="00BB6DD3" w:rsidRDefault="00000000" w:rsidP="5D68E123">
      <w:pPr>
        <w:pStyle w:val="SectionTitle"/>
        <w:rPr>
          <w:rFonts w:ascii="Times New Roman" w:eastAsia="Calibri" w:hAnsi="Times New Roman" w:cs="Times New Roman"/>
          <w:b w:val="0"/>
          <w:bCs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638559448"/>
          <w:placeholder>
            <w:docPart w:val="E11BA3C32F5F4F20BB1C1759D79CABD4"/>
          </w:placeholder>
          <w:temporary/>
          <w:showingPlcHdr/>
          <w15:appearance w15:val="hidden"/>
        </w:sdtPr>
        <w:sdtContent>
          <w:r w:rsidR="00664C1A" w:rsidRPr="00BB6DD3">
            <w:rPr>
              <w:rFonts w:ascii="Times New Roman" w:hAnsi="Times New Roman" w:cs="Times New Roman"/>
              <w:sz w:val="24"/>
            </w:rPr>
            <w:t>References</w:t>
          </w:r>
        </w:sdtContent>
      </w:sdt>
    </w:p>
    <w:p w14:paraId="01BDA353" w14:textId="77777777" w:rsidR="00797057" w:rsidRPr="00BB6DD3" w:rsidRDefault="00797057" w:rsidP="00797057">
      <w:pPr>
        <w:rPr>
          <w:rFonts w:ascii="Times New Roman" w:hAnsi="Times New Roman" w:cs="Times New Roman"/>
          <w:noProof/>
          <w:sz w:val="24"/>
        </w:rPr>
      </w:pPr>
      <w:r w:rsidRPr="00BB6DD3">
        <w:rPr>
          <w:rFonts w:ascii="Times New Roman" w:hAnsi="Times New Roman" w:cs="Times New Roman"/>
          <w:noProof/>
          <w:sz w:val="24"/>
        </w:rPr>
        <w:tab/>
      </w:r>
    </w:p>
    <w:p w14:paraId="632F4ABE" w14:textId="7F21F78B" w:rsidR="00797057" w:rsidRPr="00BB6DD3" w:rsidRDefault="00797057" w:rsidP="00797057">
      <w:pPr>
        <w:rPr>
          <w:rFonts w:ascii="Times New Roman" w:hAnsi="Times New Roman" w:cs="Times New Roman"/>
          <w:noProof/>
          <w:sz w:val="24"/>
        </w:rPr>
      </w:pPr>
      <w:r w:rsidRPr="00BB6DD3">
        <w:rPr>
          <w:rFonts w:ascii="Times New Roman" w:hAnsi="Times New Roman" w:cs="Times New Roman"/>
          <w:noProof/>
          <w:sz w:val="24"/>
        </w:rPr>
        <w:t>Deitel, P., Deitel, H., Romero Elizondo, A. V., &amp; Fuenlabrada Velázquez, S. (2016). Cómo programar en Java (10a edición). Capítulos 8, 9 y 10. México, México: Pearson Educación.</w:t>
      </w:r>
    </w:p>
    <w:p w14:paraId="28533F95" w14:textId="77777777" w:rsidR="00797057" w:rsidRPr="00BB6DD3" w:rsidRDefault="00797057" w:rsidP="00797057">
      <w:pPr>
        <w:rPr>
          <w:rFonts w:ascii="Times New Roman" w:hAnsi="Times New Roman" w:cs="Times New Roman"/>
          <w:noProof/>
          <w:sz w:val="24"/>
        </w:rPr>
      </w:pPr>
    </w:p>
    <w:p w14:paraId="1CBAF878" w14:textId="25902881" w:rsidR="00797057" w:rsidRPr="00BB6DD3" w:rsidRDefault="00797057" w:rsidP="00797057">
      <w:pPr>
        <w:rPr>
          <w:rFonts w:ascii="Times New Roman" w:hAnsi="Times New Roman" w:cs="Times New Roman"/>
          <w:noProof/>
          <w:sz w:val="24"/>
        </w:rPr>
      </w:pPr>
      <w:r w:rsidRPr="00BB6DD3">
        <w:rPr>
          <w:rFonts w:ascii="Times New Roman" w:hAnsi="Times New Roman" w:cs="Times New Roman"/>
          <w:noProof/>
          <w:sz w:val="24"/>
        </w:rPr>
        <w:t>Joyanes Aguilar, L., &amp; Zahonero Martínez, I. (2014). Programación en C, C++, Java y UML (2a ed.). Capítulo 13. México, México: McGraw-Hill / Interamericana.</w:t>
      </w:r>
    </w:p>
    <w:p w14:paraId="4BDAD60E" w14:textId="77777777" w:rsidR="00797057" w:rsidRPr="00BB6DD3" w:rsidRDefault="00797057" w:rsidP="00797057">
      <w:pPr>
        <w:rPr>
          <w:rFonts w:ascii="Times New Roman" w:hAnsi="Times New Roman" w:cs="Times New Roman"/>
          <w:noProof/>
          <w:sz w:val="24"/>
        </w:rPr>
      </w:pPr>
    </w:p>
    <w:p w14:paraId="2D206FBB" w14:textId="77777777" w:rsidR="68E35553" w:rsidRDefault="68E35553" w:rsidP="00B863FB">
      <w:pPr>
        <w:rPr>
          <w:noProof/>
        </w:rPr>
      </w:pPr>
    </w:p>
    <w:p w14:paraId="506B2549" w14:textId="77777777" w:rsidR="67AE9998" w:rsidRDefault="67AE9998" w:rsidP="00B863FB">
      <w:pPr>
        <w:rPr>
          <w:noProof/>
        </w:rPr>
      </w:pPr>
    </w:p>
    <w:p w14:paraId="39823EE2" w14:textId="77777777" w:rsidR="67AE9998" w:rsidRDefault="67AE9998" w:rsidP="00B863FB">
      <w:pPr>
        <w:rPr>
          <w:noProof/>
        </w:rPr>
      </w:pPr>
    </w:p>
    <w:p w14:paraId="54B32404" w14:textId="77777777" w:rsidR="4A446072" w:rsidRDefault="4A446072" w:rsidP="00B863FB">
      <w:pPr>
        <w:rPr>
          <w:noProof/>
          <w:color w:val="000000" w:themeColor="text2"/>
        </w:rPr>
      </w:pPr>
    </w:p>
    <w:p w14:paraId="777984F7" w14:textId="77777777" w:rsidR="4A446072" w:rsidRDefault="4A446072" w:rsidP="00B863FB">
      <w:pPr>
        <w:rPr>
          <w:noProof/>
          <w:color w:val="000000" w:themeColor="text2"/>
        </w:rPr>
      </w:pPr>
    </w:p>
    <w:p w14:paraId="0BEEFDEE" w14:textId="77777777" w:rsidR="4A446072" w:rsidRDefault="4A446072" w:rsidP="00B863FB">
      <w:pPr>
        <w:rPr>
          <w:noProof/>
          <w:color w:val="000000" w:themeColor="text2"/>
        </w:rPr>
      </w:pPr>
    </w:p>
    <w:p w14:paraId="6A905339" w14:textId="77777777" w:rsidR="4A446072" w:rsidRDefault="4A446072" w:rsidP="00B863FB">
      <w:pPr>
        <w:rPr>
          <w:noProof/>
          <w:color w:val="000000" w:themeColor="text2"/>
        </w:rPr>
      </w:pPr>
    </w:p>
    <w:p w14:paraId="3DD5A1A6" w14:textId="77777777" w:rsidR="4A446072" w:rsidRDefault="4A446072" w:rsidP="00B863FB">
      <w:pPr>
        <w:rPr>
          <w:noProof/>
          <w:color w:val="000000" w:themeColor="text2"/>
        </w:rPr>
      </w:pPr>
    </w:p>
    <w:p w14:paraId="47A74561" w14:textId="77777777" w:rsidR="4A446072" w:rsidRDefault="4A446072" w:rsidP="00B863FB">
      <w:pPr>
        <w:rPr>
          <w:noProof/>
          <w:color w:val="000000" w:themeColor="text2"/>
        </w:rPr>
      </w:pPr>
    </w:p>
    <w:p w14:paraId="771D7F8A" w14:textId="77777777" w:rsidR="4A446072" w:rsidRDefault="4A446072" w:rsidP="00B863FB">
      <w:pPr>
        <w:rPr>
          <w:noProof/>
          <w:color w:val="000000" w:themeColor="text2"/>
        </w:rPr>
      </w:pPr>
    </w:p>
    <w:p w14:paraId="41B2C127" w14:textId="77777777" w:rsidR="4A446072" w:rsidRDefault="4A446072" w:rsidP="00B863FB">
      <w:pPr>
        <w:rPr>
          <w:noProof/>
          <w:color w:val="000000" w:themeColor="text2"/>
        </w:rPr>
      </w:pPr>
    </w:p>
    <w:p w14:paraId="01A8BDED" w14:textId="77777777" w:rsidR="4A446072" w:rsidRDefault="4A446072" w:rsidP="00B863FB">
      <w:pPr>
        <w:rPr>
          <w:noProof/>
          <w:color w:val="000000" w:themeColor="text2"/>
        </w:rPr>
      </w:pPr>
    </w:p>
    <w:p w14:paraId="418AEEE3" w14:textId="77777777" w:rsidR="4A446072" w:rsidRDefault="4A446072" w:rsidP="00B863FB">
      <w:pPr>
        <w:rPr>
          <w:noProof/>
          <w:color w:val="000000" w:themeColor="text2"/>
        </w:rPr>
      </w:pPr>
    </w:p>
    <w:p w14:paraId="09FB4061" w14:textId="77777777" w:rsidR="4A446072" w:rsidRDefault="4A446072" w:rsidP="00B863FB">
      <w:pPr>
        <w:rPr>
          <w:noProof/>
          <w:color w:val="000000" w:themeColor="text2"/>
        </w:rPr>
      </w:pPr>
    </w:p>
    <w:p w14:paraId="06E173E0" w14:textId="77777777" w:rsidR="4A446072" w:rsidRDefault="4A446072" w:rsidP="00B863FB">
      <w:pPr>
        <w:rPr>
          <w:noProof/>
          <w:color w:val="000000" w:themeColor="text2"/>
        </w:rPr>
      </w:pPr>
    </w:p>
    <w:p w14:paraId="1227196A" w14:textId="5CF15431" w:rsidR="67AE9998" w:rsidRPr="00B863FB" w:rsidRDefault="67AE9998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</w:p>
    <w:sectPr w:rsidR="67AE9998" w:rsidRPr="00B863F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2D727" w14:textId="77777777" w:rsidR="00F05BF7" w:rsidRDefault="00F05BF7">
      <w:pPr>
        <w:spacing w:line="240" w:lineRule="auto"/>
      </w:pPr>
      <w:r>
        <w:separator/>
      </w:r>
    </w:p>
    <w:p w14:paraId="46E49975" w14:textId="77777777" w:rsidR="00F05BF7" w:rsidRDefault="00F05BF7"/>
  </w:endnote>
  <w:endnote w:type="continuationSeparator" w:id="0">
    <w:p w14:paraId="0C1568AC" w14:textId="77777777" w:rsidR="00F05BF7" w:rsidRDefault="00F05BF7">
      <w:pPr>
        <w:spacing w:line="240" w:lineRule="auto"/>
      </w:pPr>
      <w:r>
        <w:continuationSeparator/>
      </w:r>
    </w:p>
    <w:p w14:paraId="2C5D4123" w14:textId="77777777" w:rsidR="00F05BF7" w:rsidRDefault="00F05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41F85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534E5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42185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A5840" w14:textId="77777777" w:rsidR="00F05BF7" w:rsidRDefault="00F05BF7">
      <w:pPr>
        <w:spacing w:line="240" w:lineRule="auto"/>
      </w:pPr>
      <w:r>
        <w:separator/>
      </w:r>
    </w:p>
    <w:p w14:paraId="29B877A0" w14:textId="77777777" w:rsidR="00F05BF7" w:rsidRDefault="00F05BF7"/>
  </w:footnote>
  <w:footnote w:type="continuationSeparator" w:id="0">
    <w:p w14:paraId="29BA49B9" w14:textId="77777777" w:rsidR="00F05BF7" w:rsidRDefault="00F05BF7">
      <w:pPr>
        <w:spacing w:line="240" w:lineRule="auto"/>
      </w:pPr>
      <w:r>
        <w:continuationSeparator/>
      </w:r>
    </w:p>
    <w:p w14:paraId="6AAB0862" w14:textId="77777777" w:rsidR="00F05BF7" w:rsidRDefault="00F05B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E5D82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C4E66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7E682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5EEB329C"/>
    <w:multiLevelType w:val="hybridMultilevel"/>
    <w:tmpl w:val="5114E28A"/>
    <w:lvl w:ilvl="0" w:tplc="A26482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E63F01"/>
    <w:multiLevelType w:val="hybridMultilevel"/>
    <w:tmpl w:val="EF6CA0CE"/>
    <w:lvl w:ilvl="0" w:tplc="9FC0267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3014B4"/>
    <w:multiLevelType w:val="hybridMultilevel"/>
    <w:tmpl w:val="21B0B4A2"/>
    <w:lvl w:ilvl="0" w:tplc="815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803619936">
    <w:abstractNumId w:val="11"/>
  </w:num>
  <w:num w:numId="13" w16cid:durableId="641035386">
    <w:abstractNumId w:val="10"/>
  </w:num>
  <w:num w:numId="14" w16cid:durableId="10794075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57"/>
    <w:rsid w:val="00023AFE"/>
    <w:rsid w:val="00077FB9"/>
    <w:rsid w:val="000A3D9B"/>
    <w:rsid w:val="000D4642"/>
    <w:rsid w:val="000D539D"/>
    <w:rsid w:val="00116273"/>
    <w:rsid w:val="00146236"/>
    <w:rsid w:val="002C79E6"/>
    <w:rsid w:val="002D0650"/>
    <w:rsid w:val="002F3AE9"/>
    <w:rsid w:val="00355F31"/>
    <w:rsid w:val="003804CC"/>
    <w:rsid w:val="003C7848"/>
    <w:rsid w:val="004167B2"/>
    <w:rsid w:val="004602A7"/>
    <w:rsid w:val="005C199E"/>
    <w:rsid w:val="00604289"/>
    <w:rsid w:val="00664C1A"/>
    <w:rsid w:val="00667C8D"/>
    <w:rsid w:val="007954F8"/>
    <w:rsid w:val="00797057"/>
    <w:rsid w:val="00801C3E"/>
    <w:rsid w:val="0087407D"/>
    <w:rsid w:val="00905F87"/>
    <w:rsid w:val="009671B3"/>
    <w:rsid w:val="009877E5"/>
    <w:rsid w:val="009A1BC8"/>
    <w:rsid w:val="00A417C1"/>
    <w:rsid w:val="00A778D1"/>
    <w:rsid w:val="00B863FB"/>
    <w:rsid w:val="00B86440"/>
    <w:rsid w:val="00BB2D6F"/>
    <w:rsid w:val="00BB6DD3"/>
    <w:rsid w:val="00C00F8F"/>
    <w:rsid w:val="00C03068"/>
    <w:rsid w:val="00C03976"/>
    <w:rsid w:val="00CA58CF"/>
    <w:rsid w:val="00CB3E2F"/>
    <w:rsid w:val="00D43340"/>
    <w:rsid w:val="00D620FD"/>
    <w:rsid w:val="00D71592"/>
    <w:rsid w:val="00D91044"/>
    <w:rsid w:val="00E67454"/>
    <w:rsid w:val="00EF34E9"/>
    <w:rsid w:val="00EF55C5"/>
    <w:rsid w:val="00F05BF7"/>
    <w:rsid w:val="00F239B0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774F5"/>
  <w15:chartTrackingRefBased/>
  <w15:docId w15:val="{52E9B27C-9A8A-4F9B-AAAD-0ADEBFE4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  <w:lang w:val="es-CO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60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FB9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elgordowsky/GUIA1Desarrollo-de-Software.g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ndr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1BA3C32F5F4F20BB1C1759D79CA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942FC-0693-4388-B83F-665A8F783CDE}"/>
      </w:docPartPr>
      <w:docPartBody>
        <w:p w:rsidR="00000000" w:rsidRDefault="00000000">
          <w:pPr>
            <w:pStyle w:val="E11BA3C32F5F4F20BB1C1759D79CABD4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01"/>
    <w:rsid w:val="00425101"/>
    <w:rsid w:val="00CA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A35E2C8364A89BC3A4C0F4E305C55">
    <w:name w:val="414A35E2C8364A89BC3A4C0F4E305C55"/>
  </w:style>
  <w:style w:type="paragraph" w:customStyle="1" w:styleId="91F13DAA29AC42D4BD0D1CF6AB9B3902">
    <w:name w:val="91F13DAA29AC42D4BD0D1CF6AB9B3902"/>
  </w:style>
  <w:style w:type="paragraph" w:customStyle="1" w:styleId="2FB78E32CFAF483490E34EB3AC21C038">
    <w:name w:val="2FB78E32CFAF483490E34EB3AC21C038"/>
  </w:style>
  <w:style w:type="paragraph" w:customStyle="1" w:styleId="8A805147475E4DFDB5571E2CB0D20BAF">
    <w:name w:val="8A805147475E4DFDB5571E2CB0D20BAF"/>
  </w:style>
  <w:style w:type="paragraph" w:customStyle="1" w:styleId="8310BA8935A940E1B3E28BB887DFFE2A">
    <w:name w:val="8310BA8935A940E1B3E28BB887DFFE2A"/>
  </w:style>
  <w:style w:type="paragraph" w:customStyle="1" w:styleId="3945A404C24F440E854DAF3416D44C51">
    <w:name w:val="3945A404C24F440E854DAF3416D44C51"/>
  </w:style>
  <w:style w:type="paragraph" w:customStyle="1" w:styleId="246315474E104776B14A91D4104634EC">
    <w:name w:val="246315474E104776B14A91D4104634EC"/>
  </w:style>
  <w:style w:type="paragraph" w:customStyle="1" w:styleId="8F1FD7B1416648EBAAA50E08407B61E6">
    <w:name w:val="8F1FD7B1416648EBAAA50E08407B61E6"/>
  </w:style>
  <w:style w:type="paragraph" w:customStyle="1" w:styleId="DD9370C917F64444B3AA713264CA9765">
    <w:name w:val="DD9370C917F64444B3AA713264CA9765"/>
  </w:style>
  <w:style w:type="paragraph" w:customStyle="1" w:styleId="7C22BF2B0FC74DEAA0913BD0DE7F4D2C">
    <w:name w:val="7C22BF2B0FC74DEAA0913BD0DE7F4D2C"/>
  </w:style>
  <w:style w:type="paragraph" w:customStyle="1" w:styleId="88F4BE7D19A646078405249A96E66F01">
    <w:name w:val="88F4BE7D19A646078405249A96E66F01"/>
  </w:style>
  <w:style w:type="paragraph" w:customStyle="1" w:styleId="B4EAA6A926EF4B60AFC0F348F7D8F902">
    <w:name w:val="B4EAA6A926EF4B60AFC0F348F7D8F902"/>
  </w:style>
  <w:style w:type="paragraph" w:customStyle="1" w:styleId="AD2EE5AD152249E89769D060E3154B33">
    <w:name w:val="AD2EE5AD152249E89769D060E3154B33"/>
  </w:style>
  <w:style w:type="paragraph" w:customStyle="1" w:styleId="6C8F37CADD614053AA0FBE1B3733DC51">
    <w:name w:val="6C8F37CADD614053AA0FBE1B3733DC51"/>
  </w:style>
  <w:style w:type="paragraph" w:customStyle="1" w:styleId="6E9D14F6E2C9491797FEC7E13B453CF8">
    <w:name w:val="6E9D14F6E2C9491797FEC7E13B453CF8"/>
  </w:style>
  <w:style w:type="paragraph" w:customStyle="1" w:styleId="AB5CA97F2175436F943028475AA34EA2">
    <w:name w:val="AB5CA97F2175436F943028475AA34EA2"/>
  </w:style>
  <w:style w:type="paragraph" w:customStyle="1" w:styleId="E40B12AFCD494638A11827705A68D65A">
    <w:name w:val="E40B12AFCD494638A11827705A68D65A"/>
  </w:style>
  <w:style w:type="paragraph" w:customStyle="1" w:styleId="AFB6C9BCC4964A8DB5346F6093B05405">
    <w:name w:val="AFB6C9BCC4964A8DB5346F6093B05405"/>
  </w:style>
  <w:style w:type="paragraph" w:customStyle="1" w:styleId="1ABAF4D15E0B463781B87EDBF07D0E03">
    <w:name w:val="1ABAF4D15E0B463781B87EDBF07D0E03"/>
  </w:style>
  <w:style w:type="paragraph" w:customStyle="1" w:styleId="39A58CA73F2841C7A4A84360409F7EC1">
    <w:name w:val="39A58CA73F2841C7A4A84360409F7EC1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4FA4158F95E84381B752744373368262">
    <w:name w:val="4FA4158F95E84381B752744373368262"/>
  </w:style>
  <w:style w:type="paragraph" w:customStyle="1" w:styleId="08D8A3C748334C0E861FC0B3250A143F">
    <w:name w:val="08D8A3C748334C0E861FC0B3250A143F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755A94974B3A463BA08FBEBB0B73DDC6">
    <w:name w:val="755A94974B3A463BA08FBEBB0B73DDC6"/>
  </w:style>
  <w:style w:type="paragraph" w:customStyle="1" w:styleId="1AA07D4E83B04FEABA43DC9C41A1643D">
    <w:name w:val="1AA07D4E83B04FEABA43DC9C41A1643D"/>
  </w:style>
  <w:style w:type="paragraph" w:customStyle="1" w:styleId="E11BA3C32F5F4F20BB1C1759D79CABD4">
    <w:name w:val="E11BA3C32F5F4F20BB1C1759D79CABD4"/>
  </w:style>
  <w:style w:type="paragraph" w:customStyle="1" w:styleId="5394430BD7C647A9AA8A1A5550FE4CB2">
    <w:name w:val="5394430BD7C647A9AA8A1A5550FE4CB2"/>
  </w:style>
  <w:style w:type="paragraph" w:customStyle="1" w:styleId="A786D5B73C444BBF9717298860C73605">
    <w:name w:val="A786D5B73C444BBF9717298860C73605"/>
  </w:style>
  <w:style w:type="paragraph" w:customStyle="1" w:styleId="97482FBF2A984D40AF99930946FD4E23">
    <w:name w:val="97482FBF2A984D40AF99930946FD4E23"/>
  </w:style>
  <w:style w:type="paragraph" w:customStyle="1" w:styleId="9CB0238ADD084CD9930D4DAADF938782">
    <w:name w:val="9CB0238ADD084CD9930D4DAADF938782"/>
  </w:style>
  <w:style w:type="paragraph" w:customStyle="1" w:styleId="EA678D739BDE46F3AA88CF362A6B9000">
    <w:name w:val="EA678D739BDE46F3AA88CF362A6B9000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2291DF3B6B3A4D149CF3B335445C7FDA">
    <w:name w:val="2291DF3B6B3A4D149CF3B335445C7F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1845</TotalTime>
  <Pages>10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velandia</dc:creator>
  <cp:keywords/>
  <dc:description/>
  <cp:lastModifiedBy>oscar velandia</cp:lastModifiedBy>
  <cp:revision>9</cp:revision>
  <dcterms:created xsi:type="dcterms:W3CDTF">2024-08-18T17:25:00Z</dcterms:created>
  <dcterms:modified xsi:type="dcterms:W3CDTF">2024-08-20T00:20:00Z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